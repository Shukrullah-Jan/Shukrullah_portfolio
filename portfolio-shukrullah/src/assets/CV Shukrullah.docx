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96"/>
        <w:tblW w:w="526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862"/>
      </w:tblGrid>
      <w:tr w:rsidR="00692703" w:rsidRPr="00CF1A49" w14:paraId="45FADD50" w14:textId="77777777" w:rsidTr="00EB47FB">
        <w:trPr>
          <w:trHeight w:hRule="exact" w:val="1646"/>
        </w:trPr>
        <w:tc>
          <w:tcPr>
            <w:tcW w:w="9862" w:type="dxa"/>
            <w:tcMar>
              <w:top w:w="0" w:type="dxa"/>
              <w:bottom w:w="0" w:type="dxa"/>
            </w:tcMar>
          </w:tcPr>
          <w:p w14:paraId="10E38C34" w14:textId="2212301D" w:rsidR="00692703" w:rsidRPr="00E8575A" w:rsidRDefault="00BE140F" w:rsidP="00583B1B">
            <w:pPr>
              <w:pStyle w:val="Title"/>
              <w:rPr>
                <w:sz w:val="52"/>
                <w:szCs w:val="48"/>
              </w:rPr>
            </w:pPr>
            <w:r w:rsidRPr="00E8575A">
              <w:rPr>
                <w:sz w:val="52"/>
                <w:szCs w:val="48"/>
              </w:rPr>
              <w:t>Shukrullah</w:t>
            </w:r>
            <w:r w:rsidR="00692703" w:rsidRPr="00E8575A">
              <w:rPr>
                <w:sz w:val="52"/>
                <w:szCs w:val="48"/>
              </w:rPr>
              <w:t xml:space="preserve"> </w:t>
            </w:r>
            <w:r w:rsidRPr="00E8575A">
              <w:rPr>
                <w:rStyle w:val="IntenseEmphasis"/>
                <w:sz w:val="52"/>
                <w:szCs w:val="48"/>
              </w:rPr>
              <w:t>Askari</w:t>
            </w:r>
          </w:p>
          <w:p w14:paraId="04866BC1" w14:textId="7428CAA1" w:rsidR="00692703" w:rsidRDefault="00BE140F" w:rsidP="00583B1B">
            <w:pPr>
              <w:pStyle w:val="ContactInfo"/>
              <w:contextualSpacing w:val="0"/>
            </w:pPr>
            <w:r>
              <w:t>Brewery, Quetta,</w:t>
            </w:r>
            <w:r w:rsidR="00EB47FB">
              <w:t xml:space="preserve"> Baluchistan,</w:t>
            </w:r>
            <w:r>
              <w:t xml:space="preserve"> Pakistan</w:t>
            </w:r>
            <w:r w:rsidR="00692703" w:rsidRPr="00CF1A49">
              <w:t xml:space="preserve"> </w:t>
            </w:r>
          </w:p>
          <w:p w14:paraId="371845B1" w14:textId="5A3CDBAD" w:rsidR="00EB47FB" w:rsidRPr="00CF1A49" w:rsidRDefault="00EB47FB" w:rsidP="00EB47FB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064606189"/>
                <w:placeholder>
                  <w:docPart w:val="2676A27014B54F0FBE9E4AF7B2482CAE"/>
                </w:placeholder>
                <w:temporary/>
                <w:showingPlcHdr/>
                <w15:appearance w15:val="hidden"/>
              </w:sdtPr>
              <w:sdtContent>
                <w:r w:rsidRPr="00CF1A49">
                  <w:t>Email</w:t>
                </w:r>
              </w:sdtContent>
            </w:sdt>
            <w:r w:rsidRPr="00CF1A49">
              <w:t xml:space="preserve"> </w:t>
            </w:r>
            <w:sdt>
              <w:sdtPr>
                <w:alias w:val="Divider dot:"/>
                <w:tag w:val="Divider dot:"/>
                <w:id w:val="2082171684"/>
                <w:placeholder>
                  <w:docPart w:val="F03E12ED514940A2990B46E57D4CFD2E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hyperlink r:id="rId7" w:history="1">
              <w:r w:rsidRPr="00BE641C">
                <w:rPr>
                  <w:rStyle w:val="Hyperlink"/>
                </w:rPr>
                <w:t>Almehdipco6766@gmail.com</w:t>
              </w:r>
            </w:hyperlink>
          </w:p>
          <w:p w14:paraId="768B4951" w14:textId="766DD60B" w:rsidR="00EB47FB" w:rsidRPr="00EB47FB" w:rsidRDefault="00EB47FB" w:rsidP="00EB47FB">
            <w:pPr>
              <w:pStyle w:val="ContactInfoEmphasis"/>
              <w:contextualSpacing w:val="0"/>
              <w:rPr>
                <w:color w:val="595959" w:themeColor="text1" w:themeTint="A6"/>
              </w:rPr>
            </w:pPr>
            <w:r>
              <w:t>Phone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03EC4CF4BA14CCDA09B1F269A27D803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Pr="00CF1A49">
              <w:t xml:space="preserve"> </w:t>
            </w:r>
            <w:r w:rsidRPr="00EB47FB">
              <w:rPr>
                <w:color w:val="595959" w:themeColor="text1" w:themeTint="A6"/>
              </w:rPr>
              <w:t>+923362073245</w:t>
            </w:r>
          </w:p>
          <w:p w14:paraId="33E07BD1" w14:textId="08C48768" w:rsidR="00F23F43" w:rsidRPr="00CF1A49" w:rsidRDefault="00F23F43" w:rsidP="00583B1B">
            <w:pPr>
              <w:pStyle w:val="ContactInfoEmphasis"/>
              <w:contextualSpacing w:val="0"/>
            </w:pPr>
            <w:r>
              <w:t xml:space="preserve">Portfolio – </w:t>
            </w:r>
            <w:r w:rsidR="00C93610" w:rsidRPr="00C93610">
              <w:rPr>
                <w:b w:val="0"/>
                <w:bCs/>
                <w:sz w:val="20"/>
                <w:szCs w:val="20"/>
                <w:u w:val="single"/>
              </w:rPr>
              <w:t>https://shukrullah-portfolio.netlify.app</w:t>
            </w:r>
          </w:p>
        </w:tc>
      </w:tr>
      <w:tr w:rsidR="009571D8" w:rsidRPr="00CF1A49" w14:paraId="2CE3150C" w14:textId="77777777" w:rsidTr="00EB47FB">
        <w:trPr>
          <w:trHeight w:val="147"/>
        </w:trPr>
        <w:tc>
          <w:tcPr>
            <w:tcW w:w="9862" w:type="dxa"/>
            <w:tcMar>
              <w:top w:w="432" w:type="dxa"/>
            </w:tcMar>
          </w:tcPr>
          <w:p w14:paraId="07B17FD7" w14:textId="77777777" w:rsidR="00811610" w:rsidRDefault="00811610" w:rsidP="00583B1B">
            <w:pPr>
              <w:contextualSpacing w:val="0"/>
            </w:pPr>
          </w:p>
          <w:p w14:paraId="44091E7A" w14:textId="6C82BCFE" w:rsidR="001755A8" w:rsidRPr="00CF1A49" w:rsidRDefault="00811610" w:rsidP="00811610">
            <w:pPr>
              <w:contextualSpacing w:val="0"/>
            </w:pPr>
            <w:r w:rsidRPr="00811610">
              <w:t xml:space="preserve">Innovative optimized solution seeker. Excited to be at the deployment phase of my new career as a </w:t>
            </w:r>
            <w:r w:rsidR="00654000">
              <w:t xml:space="preserve">front-end </w:t>
            </w:r>
            <w:r w:rsidRPr="00811610">
              <w:t>web developer. I am ambitious, adventurous, assiduous, animated, and an alliteration advocate.</w:t>
            </w:r>
          </w:p>
        </w:tc>
      </w:tr>
    </w:tbl>
    <w:p w14:paraId="1EAB4853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2804F00A945452BAD172C8F9741C762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F1B92F2" w14:textId="77777777" w:rsidTr="00D66A52">
        <w:tc>
          <w:tcPr>
            <w:tcW w:w="9355" w:type="dxa"/>
          </w:tcPr>
          <w:p w14:paraId="2C025F43" w14:textId="3B4FF32C" w:rsidR="001D0BF1" w:rsidRPr="00CF1A49" w:rsidRDefault="00EB47FB" w:rsidP="001D0BF1">
            <w:pPr>
              <w:pStyle w:val="Heading3"/>
              <w:contextualSpacing w:val="0"/>
              <w:outlineLvl w:val="2"/>
            </w:pPr>
            <w:r>
              <w:t>2</w:t>
            </w:r>
            <w:r w:rsidR="00A27FCB">
              <w:t>/</w:t>
            </w:r>
            <w:r w:rsidR="00BE140F">
              <w:t xml:space="preserve">2021 – </w:t>
            </w:r>
            <w:r>
              <w:t>12</w:t>
            </w:r>
            <w:r w:rsidR="00A27FCB">
              <w:t>/</w:t>
            </w:r>
            <w:r w:rsidR="00BE140F">
              <w:t>202</w:t>
            </w:r>
            <w:r>
              <w:t>2</w:t>
            </w:r>
          </w:p>
          <w:p w14:paraId="720D4F46" w14:textId="201E5A6D" w:rsidR="001D0BF1" w:rsidRPr="00CF1A49" w:rsidRDefault="009702B6" w:rsidP="001D0BF1">
            <w:pPr>
              <w:pStyle w:val="Heading2"/>
              <w:contextualSpacing w:val="0"/>
              <w:outlineLvl w:val="1"/>
            </w:pPr>
            <w:r>
              <w:t>Instructor</w:t>
            </w:r>
            <w:r w:rsidR="001D0BF1" w:rsidRPr="00CF1A49">
              <w:t xml:space="preserve">, </w:t>
            </w:r>
            <w:r w:rsidR="00BE140F">
              <w:t>Talent Institutute of computer science</w:t>
            </w:r>
          </w:p>
          <w:p w14:paraId="03A72AA4" w14:textId="7D3DBB56" w:rsidR="001E3120" w:rsidRPr="00CF1A49" w:rsidRDefault="009702B6" w:rsidP="001D0BF1">
            <w:pPr>
              <w:contextualSpacing w:val="0"/>
            </w:pPr>
            <w:r>
              <w:t xml:space="preserve">Teaching </w:t>
            </w:r>
            <w:r w:rsidR="00A27FCB">
              <w:t>students</w:t>
            </w:r>
            <w:r>
              <w:t xml:space="preserve"> frontend technologies (HTML, CSS, Bootstrap, JS, ReactJS) and programming languages (C, C++, OPP, JAVA, C#, Kotlin, android application development)</w:t>
            </w:r>
            <w:r w:rsidR="008718E4">
              <w:t>.</w:t>
            </w:r>
          </w:p>
        </w:tc>
      </w:tr>
      <w:tr w:rsidR="00F61DF9" w:rsidRPr="00CF1A49" w14:paraId="1DA2E1D6" w14:textId="77777777" w:rsidTr="00F61DF9">
        <w:tc>
          <w:tcPr>
            <w:tcW w:w="9355" w:type="dxa"/>
            <w:tcMar>
              <w:top w:w="216" w:type="dxa"/>
            </w:tcMar>
          </w:tcPr>
          <w:p w14:paraId="2AE95AD7" w14:textId="44E9F8C7" w:rsidR="00EF489A" w:rsidRPr="00CF1A49" w:rsidRDefault="004B4A3C" w:rsidP="00EF489A">
            <w:pPr>
              <w:pStyle w:val="Heading3"/>
              <w:contextualSpacing w:val="0"/>
              <w:outlineLvl w:val="2"/>
            </w:pPr>
            <w:r>
              <w:t>6</w:t>
            </w:r>
            <w:r w:rsidR="00A27FCB">
              <w:t>/</w:t>
            </w:r>
            <w:r w:rsidR="00EF489A">
              <w:t xml:space="preserve">2021 – </w:t>
            </w:r>
            <w:r>
              <w:t>1</w:t>
            </w:r>
            <w:r w:rsidR="00A27FCB">
              <w:t>/</w:t>
            </w:r>
            <w:r w:rsidR="00EF489A">
              <w:t>202</w:t>
            </w:r>
            <w:r>
              <w:t>3</w:t>
            </w:r>
          </w:p>
          <w:p w14:paraId="1A631870" w14:textId="55B0D081" w:rsidR="00F61DF9" w:rsidRPr="00CF1A49" w:rsidRDefault="00EF489A" w:rsidP="00EF489A">
            <w:pPr>
              <w:pStyle w:val="Heading2"/>
              <w:contextualSpacing w:val="0"/>
              <w:outlineLvl w:val="1"/>
            </w:pPr>
            <w:r>
              <w:t>Software</w:t>
            </w:r>
            <w:r w:rsidR="00E8575A">
              <w:t xml:space="preserve"> and frontend</w:t>
            </w:r>
            <w:r>
              <w:t xml:space="preserve"> DEvelope</w:t>
            </w:r>
            <w:r w:rsidR="00EB47FB">
              <w:t>ment</w:t>
            </w:r>
            <w:r w:rsidR="00F61DF9" w:rsidRPr="00CF1A49">
              <w:t xml:space="preserve">, </w:t>
            </w:r>
            <w:r>
              <w:t>Talent Institutute of computer science</w:t>
            </w:r>
          </w:p>
          <w:p w14:paraId="66AD33A3" w14:textId="591C488B" w:rsidR="00F61DF9" w:rsidRDefault="008718E4" w:rsidP="00F61DF9">
            <w:r>
              <w:t>Built database management systems for academies and different institutions. Built and deployed different websites for local businesses.</w:t>
            </w:r>
          </w:p>
        </w:tc>
      </w:tr>
    </w:tbl>
    <w:sdt>
      <w:sdtPr>
        <w:alias w:val="Education:"/>
        <w:tag w:val="Education:"/>
        <w:id w:val="-1908763273"/>
        <w:placeholder>
          <w:docPart w:val="2D99B0DE2216450BB7C68B0BE567357E"/>
        </w:placeholder>
        <w:temporary/>
        <w:showingPlcHdr/>
        <w15:appearance w15:val="hidden"/>
      </w:sdtPr>
      <w:sdtContent>
        <w:p w14:paraId="0CBE9E9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15FFF58" w14:textId="77777777" w:rsidTr="00D66A52">
        <w:tc>
          <w:tcPr>
            <w:tcW w:w="9355" w:type="dxa"/>
          </w:tcPr>
          <w:p w14:paraId="07D7DF01" w14:textId="580926C2" w:rsidR="001D0BF1" w:rsidRPr="00CF1A49" w:rsidRDefault="004B4A3C" w:rsidP="00BE796F">
            <w:pPr>
              <w:pStyle w:val="Heading3"/>
              <w:contextualSpacing w:val="0"/>
              <w:outlineLvl w:val="2"/>
            </w:pPr>
            <w:r>
              <w:t>9</w:t>
            </w:r>
            <w:r w:rsidR="00A27FCB">
              <w:t>/</w:t>
            </w:r>
            <w:r w:rsidR="00BE796F">
              <w:t>202</w:t>
            </w:r>
            <w:r>
              <w:t>2</w:t>
            </w:r>
          </w:p>
          <w:p w14:paraId="7F92E766" w14:textId="11A18DA4" w:rsidR="001D0BF1" w:rsidRPr="00CF1A49" w:rsidRDefault="00BE796F" w:rsidP="001D0BF1">
            <w:pPr>
              <w:pStyle w:val="Heading2"/>
              <w:contextualSpacing w:val="0"/>
              <w:outlineLvl w:val="1"/>
            </w:pPr>
            <w:r>
              <w:t>High school degree</w:t>
            </w:r>
            <w:r w:rsidR="001D0BF1" w:rsidRPr="00CF1A49">
              <w:t xml:space="preserve">, </w:t>
            </w:r>
            <w:r w:rsidR="004B4A3C">
              <w:rPr>
                <w:rStyle w:val="SubtleReference"/>
              </w:rPr>
              <w:t>Istiqlal High School</w:t>
            </w:r>
          </w:p>
          <w:p w14:paraId="11334B61" w14:textId="743081AD" w:rsidR="007538DC" w:rsidRDefault="00BE796F" w:rsidP="007538DC">
            <w:pPr>
              <w:contextualSpacing w:val="0"/>
            </w:pPr>
            <w:r>
              <w:t>Have been active student in school and earned many awards and appreciation certificates.</w:t>
            </w:r>
          </w:p>
          <w:p w14:paraId="03EBB9DF" w14:textId="77777777" w:rsidR="004B4A3C" w:rsidRDefault="004B4A3C" w:rsidP="007538DC">
            <w:pPr>
              <w:contextualSpacing w:val="0"/>
            </w:pPr>
          </w:p>
          <w:p w14:paraId="77DF89DF" w14:textId="5F8F0852" w:rsidR="004B4A3C" w:rsidRPr="00CF1A49" w:rsidRDefault="004B4A3C" w:rsidP="004B4A3C">
            <w:pPr>
              <w:pStyle w:val="Heading3"/>
              <w:contextualSpacing w:val="0"/>
              <w:outlineLvl w:val="2"/>
            </w:pPr>
            <w:r>
              <w:t>201</w:t>
            </w:r>
            <w:r>
              <w:t>7</w:t>
            </w:r>
            <w:r>
              <w:t xml:space="preserve"> - 20</w:t>
            </w:r>
            <w:r w:rsidR="00EB47FB">
              <w:t>20</w:t>
            </w:r>
          </w:p>
          <w:p w14:paraId="55B934B5" w14:textId="77777777" w:rsidR="004B4A3C" w:rsidRPr="00CF1A49" w:rsidRDefault="004B4A3C" w:rsidP="004B4A3C">
            <w:pPr>
              <w:pStyle w:val="Heading2"/>
              <w:contextualSpacing w:val="0"/>
              <w:outlineLvl w:val="1"/>
            </w:pPr>
            <w:r>
              <w:t>Self taught developer</w:t>
            </w:r>
            <w:r w:rsidRPr="00CF1A49">
              <w:t xml:space="preserve">, </w:t>
            </w:r>
            <w:r w:rsidRPr="001546EF">
              <w:rPr>
                <w:rStyle w:val="SubtleReference"/>
                <w:sz w:val="24"/>
                <w:szCs w:val="24"/>
              </w:rPr>
              <w:t>Udemy, Free code camp</w:t>
            </w:r>
            <w:r>
              <w:rPr>
                <w:rStyle w:val="SubtleReference"/>
                <w:sz w:val="24"/>
                <w:szCs w:val="24"/>
              </w:rPr>
              <w:t>s</w:t>
            </w:r>
            <w:r w:rsidRPr="001546EF">
              <w:rPr>
                <w:rStyle w:val="SubtleReference"/>
                <w:sz w:val="24"/>
                <w:szCs w:val="24"/>
              </w:rPr>
              <w:t>, stackoverflow</w:t>
            </w:r>
            <w:r>
              <w:rPr>
                <w:rStyle w:val="SubtleReference"/>
                <w:sz w:val="24"/>
                <w:szCs w:val="24"/>
              </w:rPr>
              <w:t xml:space="preserve"> and …. </w:t>
            </w:r>
          </w:p>
          <w:p w14:paraId="41C4438B" w14:textId="3D27F7F8" w:rsidR="004B4A3C" w:rsidRPr="00CF1A49" w:rsidRDefault="004B4A3C" w:rsidP="004B4A3C">
            <w:pPr>
              <w:contextualSpacing w:val="0"/>
            </w:pPr>
            <w:r>
              <w:t>Taken a few basic programming classes but, learned most of technologies via online sources.</w:t>
            </w:r>
          </w:p>
        </w:tc>
      </w:tr>
      <w:tr w:rsidR="00F61DF9" w:rsidRPr="00CF1A49" w14:paraId="555DD642" w14:textId="77777777" w:rsidTr="00F61DF9">
        <w:tc>
          <w:tcPr>
            <w:tcW w:w="9355" w:type="dxa"/>
            <w:tcMar>
              <w:top w:w="216" w:type="dxa"/>
            </w:tcMar>
          </w:tcPr>
          <w:p w14:paraId="7AD39042" w14:textId="2FE210C4" w:rsidR="00F61DF9" w:rsidRPr="00CF1A49" w:rsidRDefault="00EB47FB" w:rsidP="00F61DF9">
            <w:pPr>
              <w:pStyle w:val="Heading3"/>
              <w:contextualSpacing w:val="0"/>
              <w:outlineLvl w:val="2"/>
            </w:pPr>
            <w:r>
              <w:t>1</w:t>
            </w:r>
            <w:r w:rsidR="00A27FCB">
              <w:t>/</w:t>
            </w:r>
            <w:r w:rsidR="004B4A3C">
              <w:t xml:space="preserve">2021 </w:t>
            </w:r>
            <w:r w:rsidR="001546EF">
              <w:t>- 2022</w:t>
            </w:r>
          </w:p>
          <w:p w14:paraId="21522425" w14:textId="576BE678" w:rsidR="00F61DF9" w:rsidRPr="00CF1A49" w:rsidRDefault="004B4A3C" w:rsidP="00F61DF9">
            <w:pPr>
              <w:pStyle w:val="Heading2"/>
              <w:contextualSpacing w:val="0"/>
              <w:outlineLvl w:val="1"/>
            </w:pPr>
            <w:r>
              <w:t>Earned certificates</w:t>
            </w:r>
            <w:r w:rsidR="00F61DF9" w:rsidRPr="00CF1A49">
              <w:t xml:space="preserve">, </w:t>
            </w:r>
            <w:r>
              <w:rPr>
                <w:rStyle w:val="SubtleReference"/>
                <w:sz w:val="24"/>
                <w:szCs w:val="24"/>
              </w:rPr>
              <w:t>Got my front-end, backend and teaching certificates</w:t>
            </w:r>
            <w:r w:rsidR="001546EF">
              <w:rPr>
                <w:rStyle w:val="SubtleReference"/>
                <w:sz w:val="24"/>
                <w:szCs w:val="24"/>
              </w:rPr>
              <w:t xml:space="preserve"> </w:t>
            </w:r>
          </w:p>
          <w:p w14:paraId="67417622" w14:textId="2D90A2E8" w:rsidR="00F61DF9" w:rsidRDefault="004B4A3C" w:rsidP="00F61DF9">
            <w:r>
              <w:t>Took project based front-end, backend exams in Talent Institute of Computer Science and achieved my certificates</w:t>
            </w:r>
            <w:r w:rsidR="00390F67"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4B8E1AEAEEA24B1E85994097F414A70E"/>
        </w:placeholder>
        <w:temporary/>
        <w:showingPlcHdr/>
        <w15:appearance w15:val="hidden"/>
      </w:sdtPr>
      <w:sdtContent>
        <w:p w14:paraId="0BF18F0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F571731" w14:textId="77777777" w:rsidTr="00811610">
        <w:tc>
          <w:tcPr>
            <w:tcW w:w="4680" w:type="dxa"/>
          </w:tcPr>
          <w:p w14:paraId="4D07B17D" w14:textId="2EFD0B94" w:rsidR="001E3120" w:rsidRPr="006E1507" w:rsidRDefault="008B6FAD" w:rsidP="006E1507">
            <w:pPr>
              <w:pStyle w:val="ListBullet"/>
              <w:contextualSpacing w:val="0"/>
            </w:pPr>
            <w:r>
              <w:t>HTML5, CSS3, JS</w:t>
            </w:r>
            <w:r w:rsidR="00386C23">
              <w:t>,</w:t>
            </w:r>
            <w:r w:rsidR="006C3A92">
              <w:t xml:space="preserve"> ReactJS</w:t>
            </w:r>
            <w:r w:rsidR="006C3A92">
              <w:t>,</w:t>
            </w:r>
            <w:r w:rsidR="00386C23">
              <w:t xml:space="preserve"> </w:t>
            </w:r>
            <w:r w:rsidR="006C3A92">
              <w:t>(</w:t>
            </w:r>
            <w:r w:rsidR="004B4A3C">
              <w:t>ES</w:t>
            </w:r>
            <w:r w:rsidR="006C3A92">
              <w:t xml:space="preserve">6, </w:t>
            </w:r>
            <w:r w:rsidR="00386C23">
              <w:t>ES7</w:t>
            </w:r>
            <w:r w:rsidR="006C3A92">
              <w:t xml:space="preserve"> and ….)</w:t>
            </w:r>
          </w:p>
          <w:p w14:paraId="65088FF2" w14:textId="78E1A082" w:rsidR="001F4E6D" w:rsidRDefault="008B6FAD" w:rsidP="006C3A92">
            <w:pPr>
              <w:pStyle w:val="ListBullet"/>
              <w:contextualSpacing w:val="0"/>
            </w:pPr>
            <w:r>
              <w:t>Bootstrap</w:t>
            </w:r>
            <w:r w:rsidR="006C3A92">
              <w:t>, Tailwind, SASS</w:t>
            </w:r>
          </w:p>
          <w:p w14:paraId="73B0D797" w14:textId="77777777" w:rsidR="008B6FAD" w:rsidRDefault="008B6FAD" w:rsidP="006E1507">
            <w:pPr>
              <w:pStyle w:val="ListBullet"/>
              <w:contextualSpacing w:val="0"/>
            </w:pPr>
            <w:r>
              <w:t>Node</w:t>
            </w:r>
            <w:r w:rsidR="006C3A92">
              <w:t xml:space="preserve"> </w:t>
            </w:r>
            <w:r>
              <w:t xml:space="preserve">JS, </w:t>
            </w:r>
            <w:r w:rsidR="006C3A92">
              <w:t>Express JS, MongoDB, Mongoose</w:t>
            </w:r>
          </w:p>
          <w:p w14:paraId="3B30F4FB" w14:textId="790A7F6E" w:rsidR="006C3A92" w:rsidRPr="006E1507" w:rsidRDefault="006C3A92" w:rsidP="006E1507">
            <w:pPr>
              <w:pStyle w:val="ListBullet"/>
              <w:contextualSpacing w:val="0"/>
            </w:pPr>
            <w:r>
              <w:t>Git and Github</w:t>
            </w:r>
          </w:p>
        </w:tc>
        <w:tc>
          <w:tcPr>
            <w:tcW w:w="4680" w:type="dxa"/>
            <w:tcMar>
              <w:left w:w="360" w:type="dxa"/>
            </w:tcMar>
          </w:tcPr>
          <w:p w14:paraId="60332297" w14:textId="20CD696F" w:rsidR="003A0632" w:rsidRPr="006E1507" w:rsidRDefault="008B6FAD" w:rsidP="006E1507">
            <w:pPr>
              <w:pStyle w:val="ListBullet"/>
              <w:contextualSpacing w:val="0"/>
            </w:pPr>
            <w:r>
              <w:t>C++, OOP concepts, C# (</w:t>
            </w:r>
            <w:r w:rsidR="007401D0">
              <w:t>Windows Forms</w:t>
            </w:r>
            <w:r>
              <w:t>), Java + Kotlin (android apps)</w:t>
            </w:r>
          </w:p>
          <w:p w14:paraId="552ABBED" w14:textId="31E3B9CA" w:rsidR="001F189F" w:rsidRDefault="008B6FAD" w:rsidP="001F189F">
            <w:pPr>
              <w:pStyle w:val="ListBullet"/>
              <w:contextualSpacing w:val="0"/>
            </w:pPr>
            <w:r>
              <w:t>MS office package</w:t>
            </w:r>
          </w:p>
          <w:p w14:paraId="00C324C1" w14:textId="525F4D4A" w:rsidR="006C3A92" w:rsidRDefault="006C3A92" w:rsidP="006C3A92">
            <w:pPr>
              <w:pStyle w:val="ListBullet"/>
              <w:contextualSpacing w:val="0"/>
            </w:pPr>
            <w:r>
              <w:t>Adobe Photoshop CC, Premiere</w:t>
            </w:r>
          </w:p>
          <w:p w14:paraId="6229F98A" w14:textId="3659E3EF" w:rsidR="001E3120" w:rsidRPr="006E1507" w:rsidRDefault="001E3120" w:rsidP="00811610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4B4FD188" w14:textId="34868D38" w:rsidR="00811610" w:rsidRPr="00811610" w:rsidRDefault="008B6FAD" w:rsidP="00811610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lastRenderedPageBreak/>
        <w:t>Additional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811610" w:rsidRPr="006E1507" w14:paraId="4A646EE3" w14:textId="77777777" w:rsidTr="00007DF1">
        <w:tc>
          <w:tcPr>
            <w:tcW w:w="4675" w:type="dxa"/>
          </w:tcPr>
          <w:p w14:paraId="268D0473" w14:textId="02A5523C" w:rsidR="00A27FCB" w:rsidRDefault="00A27FCB" w:rsidP="00A27FCB">
            <w:pPr>
              <w:pStyle w:val="ListBullet"/>
              <w:contextualSpacing w:val="0"/>
            </w:pPr>
            <w:r>
              <w:t>Algorithms and data structures</w:t>
            </w:r>
          </w:p>
          <w:p w14:paraId="0D957A37" w14:textId="38C2DC5F" w:rsidR="00811610" w:rsidRPr="006E1507" w:rsidRDefault="00811610" w:rsidP="00007DF1">
            <w:pPr>
              <w:pStyle w:val="ListBullet"/>
              <w:contextualSpacing w:val="0"/>
            </w:pPr>
            <w:r>
              <w:t>Strong communication skills with other developers and colleagues</w:t>
            </w:r>
          </w:p>
          <w:p w14:paraId="3A7E3898" w14:textId="77777777" w:rsidR="00811610" w:rsidRPr="006E1507" w:rsidRDefault="00811610" w:rsidP="00007DF1">
            <w:pPr>
              <w:pStyle w:val="ListBullet"/>
              <w:contextualSpacing w:val="0"/>
            </w:pPr>
            <w:r>
              <w:t>Leadership skills and strong foundation in logic and design</w:t>
            </w:r>
          </w:p>
        </w:tc>
        <w:tc>
          <w:tcPr>
            <w:tcW w:w="4675" w:type="dxa"/>
            <w:tcMar>
              <w:left w:w="360" w:type="dxa"/>
            </w:tcMar>
          </w:tcPr>
          <w:p w14:paraId="174DE3EE" w14:textId="77777777" w:rsidR="00811610" w:rsidRPr="006E1507" w:rsidRDefault="00811610" w:rsidP="00007DF1">
            <w:pPr>
              <w:pStyle w:val="ListBullet"/>
              <w:contextualSpacing w:val="0"/>
            </w:pPr>
            <w:r>
              <w:t>Fast learner in terms of new technologies</w:t>
            </w:r>
          </w:p>
          <w:p w14:paraId="222DEA98" w14:textId="77777777" w:rsidR="00811610" w:rsidRDefault="00811610" w:rsidP="00007DF1">
            <w:pPr>
              <w:pStyle w:val="ListBullet"/>
              <w:contextualSpacing w:val="0"/>
            </w:pPr>
            <w:r>
              <w:t>Inquisitive and creative developer</w:t>
            </w:r>
          </w:p>
          <w:p w14:paraId="0E9377B7" w14:textId="3259C40C" w:rsidR="00811610" w:rsidRPr="006E1507" w:rsidRDefault="00811610" w:rsidP="00A27FCB">
            <w:pPr>
              <w:pStyle w:val="ListBullet"/>
              <w:contextualSpacing w:val="0"/>
            </w:pPr>
            <w:r>
              <w:t>Management</w:t>
            </w:r>
          </w:p>
        </w:tc>
      </w:tr>
    </w:tbl>
    <w:sdt>
      <w:sdtPr>
        <w:alias w:val="Activities:"/>
        <w:tag w:val="Activities:"/>
        <w:id w:val="1223332893"/>
        <w:placeholder>
          <w:docPart w:val="A2EB63C312474D3F9472109BE217A02C"/>
        </w:placeholder>
        <w:temporary/>
        <w:showingPlcHdr/>
        <w15:appearance w15:val="hidden"/>
      </w:sdtPr>
      <w:sdtContent>
        <w:p w14:paraId="6F9E05FD" w14:textId="77777777" w:rsidR="00811610" w:rsidRPr="00CF1A49" w:rsidRDefault="00811610" w:rsidP="00811610">
          <w:pPr>
            <w:pStyle w:val="Heading1"/>
          </w:pPr>
          <w:r w:rsidRPr="00CF1A49">
            <w:t>Activities</w:t>
          </w:r>
        </w:p>
      </w:sdtContent>
    </w:sdt>
    <w:p w14:paraId="1C58A097" w14:textId="0CA24C96" w:rsidR="00811610" w:rsidRPr="006E1507" w:rsidRDefault="00811610" w:rsidP="00811610">
      <w:r>
        <w:t xml:space="preserve">Building websites and desktop applications for local businesses and different clients. </w:t>
      </w:r>
      <w:r w:rsidR="006C3A92">
        <w:t>Hanging</w:t>
      </w:r>
      <w:r>
        <w:t xml:space="preserve"> out with other developers. Tutoring students and showing them best practices when building something from scratch. Reading</w:t>
      </w:r>
      <w:r w:rsidR="006C3A92">
        <w:t xml:space="preserve">, Writing, Swimming </w:t>
      </w:r>
      <w:r>
        <w:t>and hitting gym.</w:t>
      </w:r>
    </w:p>
    <w:p w14:paraId="65414F45" w14:textId="77777777" w:rsidR="00811610" w:rsidRPr="006E1507" w:rsidRDefault="00811610" w:rsidP="00811610">
      <w:pPr>
        <w:pStyle w:val="Heading1"/>
      </w:pPr>
    </w:p>
    <w:sectPr w:rsidR="00811610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4BB22" w14:textId="77777777" w:rsidR="00856010" w:rsidRDefault="00856010" w:rsidP="0068194B">
      <w:r>
        <w:separator/>
      </w:r>
    </w:p>
    <w:p w14:paraId="338BD222" w14:textId="77777777" w:rsidR="00856010" w:rsidRDefault="00856010"/>
    <w:p w14:paraId="16092078" w14:textId="77777777" w:rsidR="00856010" w:rsidRDefault="00856010"/>
  </w:endnote>
  <w:endnote w:type="continuationSeparator" w:id="0">
    <w:p w14:paraId="704EF0CC" w14:textId="77777777" w:rsidR="00856010" w:rsidRDefault="00856010" w:rsidP="0068194B">
      <w:r>
        <w:continuationSeparator/>
      </w:r>
    </w:p>
    <w:p w14:paraId="1F78C59C" w14:textId="77777777" w:rsidR="00856010" w:rsidRDefault="00856010"/>
    <w:p w14:paraId="7741C31E" w14:textId="77777777" w:rsidR="00856010" w:rsidRDefault="008560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D4B9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3849E" w14:textId="77777777" w:rsidR="00856010" w:rsidRDefault="00856010" w:rsidP="0068194B">
      <w:r>
        <w:separator/>
      </w:r>
    </w:p>
    <w:p w14:paraId="71C35ACA" w14:textId="77777777" w:rsidR="00856010" w:rsidRDefault="00856010"/>
    <w:p w14:paraId="6E7EFCD4" w14:textId="77777777" w:rsidR="00856010" w:rsidRDefault="00856010"/>
  </w:footnote>
  <w:footnote w:type="continuationSeparator" w:id="0">
    <w:p w14:paraId="227C83F1" w14:textId="77777777" w:rsidR="00856010" w:rsidRDefault="00856010" w:rsidP="0068194B">
      <w:r>
        <w:continuationSeparator/>
      </w:r>
    </w:p>
    <w:p w14:paraId="1DDE797D" w14:textId="77777777" w:rsidR="00856010" w:rsidRDefault="00856010"/>
    <w:p w14:paraId="7AE76814" w14:textId="77777777" w:rsidR="00856010" w:rsidRDefault="008560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12CA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D80EC8" wp14:editId="23BBEA1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A7E279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330355"/>
    <w:multiLevelType w:val="hybridMultilevel"/>
    <w:tmpl w:val="6C905670"/>
    <w:lvl w:ilvl="0" w:tplc="EA0EA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88945792">
    <w:abstractNumId w:val="9"/>
  </w:num>
  <w:num w:numId="2" w16cid:durableId="1078669331">
    <w:abstractNumId w:val="8"/>
  </w:num>
  <w:num w:numId="3" w16cid:durableId="800461917">
    <w:abstractNumId w:val="7"/>
  </w:num>
  <w:num w:numId="4" w16cid:durableId="1087313148">
    <w:abstractNumId w:val="6"/>
  </w:num>
  <w:num w:numId="5" w16cid:durableId="2134447006">
    <w:abstractNumId w:val="10"/>
  </w:num>
  <w:num w:numId="6" w16cid:durableId="978270309">
    <w:abstractNumId w:val="3"/>
  </w:num>
  <w:num w:numId="7" w16cid:durableId="313222694">
    <w:abstractNumId w:val="12"/>
  </w:num>
  <w:num w:numId="8" w16cid:durableId="2093119390">
    <w:abstractNumId w:val="2"/>
  </w:num>
  <w:num w:numId="9" w16cid:durableId="35324974">
    <w:abstractNumId w:val="13"/>
  </w:num>
  <w:num w:numId="10" w16cid:durableId="1163206315">
    <w:abstractNumId w:val="5"/>
  </w:num>
  <w:num w:numId="11" w16cid:durableId="1413117993">
    <w:abstractNumId w:val="4"/>
  </w:num>
  <w:num w:numId="12" w16cid:durableId="1139499224">
    <w:abstractNumId w:val="1"/>
  </w:num>
  <w:num w:numId="13" w16cid:durableId="383024899">
    <w:abstractNumId w:val="0"/>
  </w:num>
  <w:num w:numId="14" w16cid:durableId="15528427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0F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546EF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024F"/>
    <w:rsid w:val="001E3120"/>
    <w:rsid w:val="001E7E0C"/>
    <w:rsid w:val="001F0BB0"/>
    <w:rsid w:val="001F189F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5B59"/>
    <w:rsid w:val="002D23C5"/>
    <w:rsid w:val="002D6137"/>
    <w:rsid w:val="002E7E61"/>
    <w:rsid w:val="002F05E5"/>
    <w:rsid w:val="002F254D"/>
    <w:rsid w:val="002F30E4"/>
    <w:rsid w:val="00304211"/>
    <w:rsid w:val="00307140"/>
    <w:rsid w:val="00316DFF"/>
    <w:rsid w:val="00325B57"/>
    <w:rsid w:val="00336056"/>
    <w:rsid w:val="003544E1"/>
    <w:rsid w:val="00366398"/>
    <w:rsid w:val="00386C23"/>
    <w:rsid w:val="00390F67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4A3C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3B1B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4000"/>
    <w:rsid w:val="006618E9"/>
    <w:rsid w:val="0068194B"/>
    <w:rsid w:val="00692703"/>
    <w:rsid w:val="006A1962"/>
    <w:rsid w:val="006B5D48"/>
    <w:rsid w:val="006B7D7B"/>
    <w:rsid w:val="006C1A5E"/>
    <w:rsid w:val="006C3A92"/>
    <w:rsid w:val="006C57EC"/>
    <w:rsid w:val="006D65FA"/>
    <w:rsid w:val="006E1507"/>
    <w:rsid w:val="00712D8B"/>
    <w:rsid w:val="007273B7"/>
    <w:rsid w:val="00733E0A"/>
    <w:rsid w:val="007401D0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BCA"/>
    <w:rsid w:val="00801140"/>
    <w:rsid w:val="00803404"/>
    <w:rsid w:val="00811610"/>
    <w:rsid w:val="0083043F"/>
    <w:rsid w:val="00834955"/>
    <w:rsid w:val="00855B59"/>
    <w:rsid w:val="00856010"/>
    <w:rsid w:val="00860461"/>
    <w:rsid w:val="0086487C"/>
    <w:rsid w:val="00870B20"/>
    <w:rsid w:val="008718E4"/>
    <w:rsid w:val="008829F8"/>
    <w:rsid w:val="00885897"/>
    <w:rsid w:val="008A6538"/>
    <w:rsid w:val="008B6FAD"/>
    <w:rsid w:val="008C7056"/>
    <w:rsid w:val="008F3B14"/>
    <w:rsid w:val="00901899"/>
    <w:rsid w:val="0090344B"/>
    <w:rsid w:val="00905715"/>
    <w:rsid w:val="009060EC"/>
    <w:rsid w:val="009124B2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02B6"/>
    <w:rsid w:val="0097790C"/>
    <w:rsid w:val="0098506E"/>
    <w:rsid w:val="009A44CE"/>
    <w:rsid w:val="009C4DFC"/>
    <w:rsid w:val="009D44F8"/>
    <w:rsid w:val="009D5384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27FCB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140F"/>
    <w:rsid w:val="00BE423E"/>
    <w:rsid w:val="00BE796F"/>
    <w:rsid w:val="00BF61AC"/>
    <w:rsid w:val="00C06ED7"/>
    <w:rsid w:val="00C47FA6"/>
    <w:rsid w:val="00C57FC6"/>
    <w:rsid w:val="00C66A7D"/>
    <w:rsid w:val="00C779DA"/>
    <w:rsid w:val="00C814F7"/>
    <w:rsid w:val="00C93610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0A5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75A"/>
    <w:rsid w:val="00E85A87"/>
    <w:rsid w:val="00E85B4A"/>
    <w:rsid w:val="00E9528E"/>
    <w:rsid w:val="00EA5099"/>
    <w:rsid w:val="00EB47FB"/>
    <w:rsid w:val="00EC1351"/>
    <w:rsid w:val="00EC4CBF"/>
    <w:rsid w:val="00EE2CA8"/>
    <w:rsid w:val="00EF17E8"/>
    <w:rsid w:val="00EF489A"/>
    <w:rsid w:val="00EF51D9"/>
    <w:rsid w:val="00F130DD"/>
    <w:rsid w:val="00F23F43"/>
    <w:rsid w:val="00F24884"/>
    <w:rsid w:val="00F476C4"/>
    <w:rsid w:val="00F61DF9"/>
    <w:rsid w:val="00F76FD0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B8B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23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lmehdipco676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krullah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3EC4CF4BA14CCDA09B1F269A27D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0A72B-90D3-4F8B-A89D-FDF1B3261402}"/>
      </w:docPartPr>
      <w:docPartBody>
        <w:p w:rsidR="00285103" w:rsidRDefault="002A5C90">
          <w:pPr>
            <w:pStyle w:val="303EC4CF4BA14CCDA09B1F269A27D803"/>
          </w:pPr>
          <w:r w:rsidRPr="00CF1A49">
            <w:t>·</w:t>
          </w:r>
        </w:p>
      </w:docPartBody>
    </w:docPart>
    <w:docPart>
      <w:docPartPr>
        <w:name w:val="52804F00A945452BAD172C8F9741C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604D-6B68-46FA-8118-82B20EC9A886}"/>
      </w:docPartPr>
      <w:docPartBody>
        <w:p w:rsidR="00285103" w:rsidRDefault="002A5C90">
          <w:pPr>
            <w:pStyle w:val="52804F00A945452BAD172C8F9741C762"/>
          </w:pPr>
          <w:r w:rsidRPr="00CF1A49">
            <w:t>Experience</w:t>
          </w:r>
        </w:p>
      </w:docPartBody>
    </w:docPart>
    <w:docPart>
      <w:docPartPr>
        <w:name w:val="2D99B0DE2216450BB7C68B0BE5673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E5E42-B69C-44FB-9AD5-1F0574CBD9BE}"/>
      </w:docPartPr>
      <w:docPartBody>
        <w:p w:rsidR="00285103" w:rsidRDefault="002A5C90">
          <w:pPr>
            <w:pStyle w:val="2D99B0DE2216450BB7C68B0BE567357E"/>
          </w:pPr>
          <w:r w:rsidRPr="00CF1A49">
            <w:t>Education</w:t>
          </w:r>
        </w:p>
      </w:docPartBody>
    </w:docPart>
    <w:docPart>
      <w:docPartPr>
        <w:name w:val="4B8E1AEAEEA24B1E85994097F414A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9D50D-2E5A-4482-882B-87158747642F}"/>
      </w:docPartPr>
      <w:docPartBody>
        <w:p w:rsidR="00285103" w:rsidRDefault="002A5C90">
          <w:pPr>
            <w:pStyle w:val="4B8E1AEAEEA24B1E85994097F414A70E"/>
          </w:pPr>
          <w:r w:rsidRPr="00CF1A49">
            <w:t>Skills</w:t>
          </w:r>
        </w:p>
      </w:docPartBody>
    </w:docPart>
    <w:docPart>
      <w:docPartPr>
        <w:name w:val="A2EB63C312474D3F9472109BE217A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A64C3-DE13-4D5C-8CB5-C24314177610}"/>
      </w:docPartPr>
      <w:docPartBody>
        <w:p w:rsidR="00AC51B0" w:rsidRDefault="00285103" w:rsidP="00285103">
          <w:pPr>
            <w:pStyle w:val="A2EB63C312474D3F9472109BE217A02C"/>
          </w:pPr>
          <w:r w:rsidRPr="00CF1A49">
            <w:t>Activities</w:t>
          </w:r>
        </w:p>
      </w:docPartBody>
    </w:docPart>
    <w:docPart>
      <w:docPartPr>
        <w:name w:val="2676A27014B54F0FBE9E4AF7B2482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3063E-B009-4279-93BD-CC7ADAA9C025}"/>
      </w:docPartPr>
      <w:docPartBody>
        <w:p w:rsidR="00000000" w:rsidRDefault="007C04FF" w:rsidP="007C04FF">
          <w:pPr>
            <w:pStyle w:val="2676A27014B54F0FBE9E4AF7B2482CAE"/>
          </w:pPr>
          <w:r w:rsidRPr="00CF1A49">
            <w:t>Email</w:t>
          </w:r>
        </w:p>
      </w:docPartBody>
    </w:docPart>
    <w:docPart>
      <w:docPartPr>
        <w:name w:val="F03E12ED514940A2990B46E57D4CF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56FAB-B10C-4567-8B3B-01BDDD88AD72}"/>
      </w:docPartPr>
      <w:docPartBody>
        <w:p w:rsidR="00000000" w:rsidRDefault="007C04FF" w:rsidP="007C04FF">
          <w:pPr>
            <w:pStyle w:val="F03E12ED514940A2990B46E57D4CFD2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90"/>
    <w:rsid w:val="00285103"/>
    <w:rsid w:val="002A5C90"/>
    <w:rsid w:val="007C04FF"/>
    <w:rsid w:val="00932CD9"/>
    <w:rsid w:val="00AC51B0"/>
    <w:rsid w:val="00BF2F88"/>
    <w:rsid w:val="00E632AB"/>
    <w:rsid w:val="00E8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A9F510AF7FF4B9A99AFD577533D5A57">
    <w:name w:val="DA9F510AF7FF4B9A99AFD577533D5A57"/>
  </w:style>
  <w:style w:type="paragraph" w:customStyle="1" w:styleId="A74CC4882376422EA98BFCC58DCB5477">
    <w:name w:val="A74CC4882376422EA98BFCC58DCB5477"/>
  </w:style>
  <w:style w:type="paragraph" w:customStyle="1" w:styleId="303EC4CF4BA14CCDA09B1F269A27D803">
    <w:name w:val="303EC4CF4BA14CCDA09B1F269A27D803"/>
  </w:style>
  <w:style w:type="paragraph" w:customStyle="1" w:styleId="52804F00A945452BAD172C8F9741C762">
    <w:name w:val="52804F00A945452BAD172C8F9741C76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D99B0DE2216450BB7C68B0BE567357E">
    <w:name w:val="2D99B0DE2216450BB7C68B0BE567357E"/>
  </w:style>
  <w:style w:type="paragraph" w:customStyle="1" w:styleId="4B8E1AEAEEA24B1E85994097F414A70E">
    <w:name w:val="4B8E1AEAEEA24B1E85994097F414A70E"/>
  </w:style>
  <w:style w:type="paragraph" w:customStyle="1" w:styleId="A2EB63C312474D3F9472109BE217A02C">
    <w:name w:val="A2EB63C312474D3F9472109BE217A02C"/>
    <w:rsid w:val="00285103"/>
  </w:style>
  <w:style w:type="paragraph" w:customStyle="1" w:styleId="2676A27014B54F0FBE9E4AF7B2482CAE">
    <w:name w:val="2676A27014B54F0FBE9E4AF7B2482CAE"/>
    <w:rsid w:val="007C04FF"/>
  </w:style>
  <w:style w:type="paragraph" w:customStyle="1" w:styleId="F03E12ED514940A2990B46E57D4CFD2E">
    <w:name w:val="F03E12ED514940A2990B46E57D4CFD2E"/>
    <w:rsid w:val="007C04FF"/>
  </w:style>
  <w:style w:type="paragraph" w:customStyle="1" w:styleId="6DC75BB2168D44C99164C015BCD88203">
    <w:name w:val="6DC75BB2168D44C99164C015BCD88203"/>
    <w:rsid w:val="007C0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2022-06-10T06:36:00Z</dcterms:created>
  <dcterms:modified xsi:type="dcterms:W3CDTF">2022-11-30T07:01:00Z</dcterms:modified>
  <cp:category/>
</cp:coreProperties>
</file>